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0581"/>
        <w:gridCol w:w="3819"/>
      </w:tblGrid>
      <w:tr w:rsidR="002F6E35" w14:paraId="1D569084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264C8490" w14:textId="17EA4516" w:rsidR="002F6E35" w:rsidRDefault="009035F5">
            <w:pPr>
              <w:pStyle w:val="Month"/>
            </w:pPr>
            <w:r w:rsidRPr="004355E7">
              <w:rPr>
                <w:sz w:val="96"/>
                <w:szCs w:val="96"/>
              </w:rPr>
              <w:fldChar w:fldCharType="begin"/>
            </w:r>
            <w:r w:rsidRPr="004355E7">
              <w:rPr>
                <w:sz w:val="96"/>
                <w:szCs w:val="96"/>
              </w:rPr>
              <w:instrText xml:space="preserve"> DOCVARIABLE  MonthStart \@ MMMM \* MERGEFORMAT </w:instrText>
            </w:r>
            <w:r w:rsidRPr="004355E7">
              <w:rPr>
                <w:sz w:val="96"/>
                <w:szCs w:val="96"/>
              </w:rPr>
              <w:fldChar w:fldCharType="separate"/>
            </w:r>
            <w:r w:rsidR="004355E7" w:rsidRPr="004355E7">
              <w:rPr>
                <w:sz w:val="96"/>
                <w:szCs w:val="96"/>
              </w:rPr>
              <w:t>November</w:t>
            </w:r>
            <w:r w:rsidRPr="004355E7">
              <w:rPr>
                <w:sz w:val="96"/>
                <w:szCs w:val="96"/>
              </w:rPr>
              <w:fldChar w:fldCharType="end"/>
            </w:r>
            <w:r w:rsidR="004355E7" w:rsidRPr="004355E7">
              <w:rPr>
                <w:sz w:val="96"/>
                <w:szCs w:val="96"/>
              </w:rPr>
              <w:t>/December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60865ACF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7655AF60" w14:textId="77777777" w:rsidTr="004355E7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1CF2DF36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2C69EA7E" w14:textId="5CA65128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4355E7">
              <w:t>2021</w:t>
            </w:r>
            <w:r>
              <w:fldChar w:fldCharType="end"/>
            </w:r>
          </w:p>
        </w:tc>
      </w:tr>
      <w:tr w:rsidR="002F6E35" w:rsidRPr="00420111" w14:paraId="53C01124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5035DA47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D03BEEB" w14:textId="77777777" w:rsidR="002F6E35" w:rsidRPr="00420111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13D037C4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DA16FB33783A4F1FA073F554D611DC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0A5E6EC5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63CC2320" w14:textId="77777777" w:rsidR="002F6E35" w:rsidRDefault="00C279D6">
            <w:pPr>
              <w:pStyle w:val="Days"/>
            </w:pPr>
            <w:sdt>
              <w:sdtPr>
                <w:id w:val="8650153"/>
                <w:placeholder>
                  <w:docPart w:val="D35514D98D6C4341BD50D2A614166A0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296C7F3C" w14:textId="77777777" w:rsidR="002F6E35" w:rsidRDefault="00C279D6">
            <w:pPr>
              <w:pStyle w:val="Days"/>
            </w:pPr>
            <w:sdt>
              <w:sdtPr>
                <w:id w:val="-1517691135"/>
                <w:placeholder>
                  <w:docPart w:val="4D96A46B99A3446BAC49C329BFB5EA7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4259D6E5" w14:textId="77777777" w:rsidR="002F6E35" w:rsidRDefault="00C279D6">
            <w:pPr>
              <w:pStyle w:val="Days"/>
            </w:pPr>
            <w:sdt>
              <w:sdtPr>
                <w:id w:val="-1684429625"/>
                <w:placeholder>
                  <w:docPart w:val="9F2DF5B507A04D8D97CEDF7A72FB432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0B95EE94" w14:textId="77777777" w:rsidR="002F6E35" w:rsidRDefault="00C279D6">
            <w:pPr>
              <w:pStyle w:val="Days"/>
            </w:pPr>
            <w:sdt>
              <w:sdtPr>
                <w:id w:val="-1188375605"/>
                <w:placeholder>
                  <w:docPart w:val="0A72E539B52A4C699EC596173089E370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11EE6003" w14:textId="77777777" w:rsidR="002F6E35" w:rsidRDefault="00C279D6">
            <w:pPr>
              <w:pStyle w:val="Days"/>
            </w:pPr>
            <w:sdt>
              <w:sdtPr>
                <w:id w:val="1991825489"/>
                <w:placeholder>
                  <w:docPart w:val="313D5A58E5D2442D9013CEC2B461C19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00E60811" w14:textId="77777777" w:rsidR="002F6E35" w:rsidRDefault="00C279D6">
            <w:pPr>
              <w:pStyle w:val="Days"/>
            </w:pPr>
            <w:sdt>
              <w:sdtPr>
                <w:id w:val="115736794"/>
                <w:placeholder>
                  <w:docPart w:val="92A553BE0E264F60B16DF31BEE97438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263AB164" w14:textId="77777777" w:rsidTr="002F6E35">
        <w:tc>
          <w:tcPr>
            <w:tcW w:w="2054" w:type="dxa"/>
            <w:tcBorders>
              <w:bottom w:val="nil"/>
            </w:tcBorders>
          </w:tcPr>
          <w:p w14:paraId="35F80789" w14:textId="16EA630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745F3FE" w14:textId="570C5AA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628E2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A21C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 w:rsidR="004355E7">
              <w:fldChar w:fldCharType="separate"/>
            </w:r>
            <w:r w:rsidR="004355E7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1AE1192" w14:textId="38C091A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355E7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4355E7"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 w:rsidR="004355E7">
              <w:fldChar w:fldCharType="separate"/>
            </w:r>
            <w:r w:rsidR="004355E7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DE4CDA8" w14:textId="22FF556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355E7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 w:rsidR="004355E7"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 w:rsidR="004355E7">
              <w:fldChar w:fldCharType="separate"/>
            </w:r>
            <w:r w:rsidR="004355E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DB261AD" w14:textId="629F2DB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355E7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 w:rsidR="004355E7"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 w:rsidR="004355E7">
              <w:fldChar w:fldCharType="separate"/>
            </w:r>
            <w:r w:rsidR="004355E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F59F3CC" w14:textId="67FFC3F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355E7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 w:rsidR="004355E7"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 w:rsidR="004355E7">
              <w:fldChar w:fldCharType="separate"/>
            </w:r>
            <w:r w:rsidR="004355E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38EAE407" w14:textId="7763A18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355E7">
              <w:instrText>Monday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4355E7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4355E7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355E7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4355E7">
              <w:rPr>
                <w:noProof/>
              </w:rPr>
              <w:t>6</w:t>
            </w:r>
            <w:r>
              <w:fldChar w:fldCharType="end"/>
            </w:r>
          </w:p>
        </w:tc>
      </w:tr>
      <w:tr w:rsidR="002F6E35" w14:paraId="44C30B5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4B422C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DA79AF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1EFD72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91EF26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471CF6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A2EC94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ECA6AD" w14:textId="77777777" w:rsidR="002F6E35" w:rsidRDefault="002F6E35"/>
        </w:tc>
      </w:tr>
      <w:tr w:rsidR="002F6E35" w14:paraId="50497C46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99625C7" w14:textId="64F1DDEE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4355E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3406BA" w14:textId="65E9A2E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4355E7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6F2F9B1" w14:textId="0A2A51E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4355E7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261D942" w14:textId="12AD5F7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4355E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ED8B0A3" w14:textId="1836523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4355E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9FD3A33" w14:textId="3606B86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4355E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2AEA054" w14:textId="53C70AD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4355E7">
              <w:rPr>
                <w:noProof/>
              </w:rPr>
              <w:t>13</w:t>
            </w:r>
            <w:r>
              <w:fldChar w:fldCharType="end"/>
            </w:r>
          </w:p>
        </w:tc>
      </w:tr>
      <w:tr w:rsidR="002F6E35" w14:paraId="317DC3D6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E31676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85838A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B812F0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5F64F1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456254" w14:textId="49FFC78E" w:rsidR="002F6E35" w:rsidRPr="004355E7" w:rsidRDefault="001445C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Demonstrate</w:t>
            </w:r>
            <w:r w:rsidR="00A3212E">
              <w:rPr>
                <w:b/>
                <w:bCs/>
                <w:color w:val="0070C0"/>
              </w:rPr>
              <w:t xml:space="preserve"> ability to connect &amp; commit new code to group Git page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1D9E7B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9C127A" w14:textId="77777777" w:rsidR="002F6E35" w:rsidRDefault="002F6E35"/>
        </w:tc>
      </w:tr>
      <w:tr w:rsidR="002F6E35" w14:paraId="7B434A52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0CEC9B3" w14:textId="37B0F05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4355E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1CB383" w14:textId="3864B64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4355E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1FA079" w14:textId="6D33522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4355E7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85C33C6" w14:textId="6D9EC46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4355E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43B0966" w14:textId="2D91A7A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4355E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E4590F" w14:textId="7AC205D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4355E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E396777" w14:textId="01042A61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4355E7">
              <w:rPr>
                <w:noProof/>
              </w:rPr>
              <w:t>20</w:t>
            </w:r>
            <w:r>
              <w:fldChar w:fldCharType="end"/>
            </w:r>
          </w:p>
        </w:tc>
      </w:tr>
      <w:tr w:rsidR="002F6E35" w14:paraId="5F55DC9F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F87230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56908A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9F3DA4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0A591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09C6FD" w14:textId="3FB3828E" w:rsidR="002F6E35" w:rsidRDefault="004355E7">
            <w:r>
              <w:rPr>
                <w:b/>
                <w:bCs/>
                <w:color w:val="0070C0"/>
              </w:rPr>
              <w:t xml:space="preserve">Group plan for workload distribution </w:t>
            </w:r>
            <w:r w:rsidR="00A3212E">
              <w:rPr>
                <w:b/>
                <w:bCs/>
                <w:color w:val="0070C0"/>
              </w:rPr>
              <w:t>d</w:t>
            </w:r>
            <w:r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D23B1C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66E46C" w14:textId="77777777" w:rsidR="002F6E35" w:rsidRDefault="002F6E35"/>
        </w:tc>
      </w:tr>
      <w:tr w:rsidR="002F6E35" w14:paraId="3466B57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BFDB459" w14:textId="33E2F68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4355E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FCAC72" w14:textId="40E33C3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4355E7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7083D4" w14:textId="74223EE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4355E7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7E43DE" w14:textId="3CD80E8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4355E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FFE6C0B" w14:textId="2467101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4355E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E83DE60" w14:textId="4A6CDD6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4355E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3F6F6CC" w14:textId="450FC364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4355E7">
              <w:rPr>
                <w:noProof/>
              </w:rPr>
              <w:t>27</w:t>
            </w:r>
            <w:r>
              <w:fldChar w:fldCharType="end"/>
            </w:r>
          </w:p>
        </w:tc>
      </w:tr>
      <w:tr w:rsidR="004355E7" w14:paraId="4B175FD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34D8441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FD79784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DC7DFD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DA475A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DF005AA" w14:textId="64A46863" w:rsidR="004355E7" w:rsidRDefault="004355E7" w:rsidP="004355E7">
            <w:r>
              <w:rPr>
                <w:b/>
                <w:bCs/>
                <w:color w:val="0070C0"/>
              </w:rPr>
              <w:t>HTML/CSS template design</w:t>
            </w:r>
            <w:r w:rsidR="00A3212E">
              <w:rPr>
                <w:b/>
                <w:bCs/>
                <w:color w:val="0070C0"/>
              </w:rPr>
              <w:t>ed d</w:t>
            </w:r>
            <w:r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 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C16068E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06271E" w14:textId="77777777" w:rsidR="004355E7" w:rsidRDefault="004355E7" w:rsidP="004355E7"/>
        </w:tc>
      </w:tr>
      <w:tr w:rsidR="004355E7" w14:paraId="18DF1D21" w14:textId="77777777" w:rsidTr="004355E7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AC4D947" w14:textId="421355EF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D063A4" w14:textId="3551EA9A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18B652A" w14:textId="1D197FB4" w:rsidR="004355E7" w:rsidRDefault="004355E7" w:rsidP="004355E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0BB4ED41" w14:textId="7BBDBC8E" w:rsidR="004355E7" w:rsidRDefault="004355E7" w:rsidP="004355E7">
            <w:pPr>
              <w:pStyle w:val="Dates"/>
            </w:pPr>
            <w:r w:rsidRPr="004355E7">
              <w:rPr>
                <w:color w:val="FF0000"/>
              </w:rPr>
              <w:t>1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36FE86CB" w14:textId="441EB95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2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26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=D10+1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5D85EBB7" w14:textId="69B8F6A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3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27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=E10+1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2F2F2" w:themeFill="background1" w:themeFillShade="F2"/>
          </w:tcPr>
          <w:p w14:paraId="75B0C0BE" w14:textId="77DB3969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4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28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=F10+1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</w:tr>
      <w:tr w:rsidR="004355E7" w14:paraId="2C6CEB16" w14:textId="77777777" w:rsidTr="004355E7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26D483D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5793069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432DB2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3D3CE1C0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3AD65A7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0E21AEE2" w14:textId="77777777" w:rsidR="004355E7" w:rsidRDefault="004355E7" w:rsidP="004355E7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3D3EC734" w14:textId="77777777" w:rsidR="004355E7" w:rsidRDefault="004355E7" w:rsidP="004355E7"/>
        </w:tc>
      </w:tr>
      <w:tr w:rsidR="004355E7" w14:paraId="49252C15" w14:textId="77777777" w:rsidTr="004355E7">
        <w:tc>
          <w:tcPr>
            <w:tcW w:w="2054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983729F" w14:textId="30365BB2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5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29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=G10+1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72D13079" w14:textId="30687A88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6</w: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= 0,""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IF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30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&lt;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DocVariable MonthEnd \@ d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 </w:instrText>
            </w:r>
            <w:r w:rsidRPr="004355E7">
              <w:rPr>
                <w:color w:val="FF0000"/>
              </w:rPr>
              <w:fldChar w:fldCharType="begin"/>
            </w:r>
            <w:r w:rsidRPr="004355E7">
              <w:rPr>
                <w:color w:val="FF0000"/>
              </w:rPr>
              <w:instrText xml:space="preserve"> =A12+1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instrText xml:space="preserve"> "" </w:instrText>
            </w:r>
            <w:r w:rsidRPr="004355E7">
              <w:rPr>
                <w:color w:val="FF0000"/>
              </w:rPr>
              <w:fldChar w:fldCharType="separate"/>
            </w:r>
            <w:r w:rsidRPr="004355E7">
              <w:rPr>
                <w:noProof/>
                <w:color w:val="FF0000"/>
              </w:rPr>
              <w:instrText>31</w:instrText>
            </w:r>
            <w:r w:rsidRPr="004355E7">
              <w:rPr>
                <w:color w:val="FF0000"/>
              </w:rPr>
              <w:fldChar w:fldCharType="end"/>
            </w:r>
            <w:r w:rsidRPr="004355E7">
              <w:rPr>
                <w:color w:val="FF0000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5E3D95AE" w14:textId="33317618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7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7BA41AA2" w14:textId="0B8C4386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8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619EC4AB" w14:textId="1F072620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9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22EBABDD" w14:textId="0AD9031E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10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  <w:shd w:val="clear" w:color="auto" w:fill="F2F2F2" w:themeFill="background1" w:themeFillShade="F2"/>
          </w:tcPr>
          <w:p w14:paraId="462D0BA9" w14:textId="7421D369" w:rsidR="004355E7" w:rsidRPr="004355E7" w:rsidRDefault="004355E7" w:rsidP="004355E7">
            <w:pPr>
              <w:pStyle w:val="Dates"/>
              <w:rPr>
                <w:color w:val="FF0000"/>
              </w:rPr>
            </w:pPr>
            <w:r w:rsidRPr="004355E7">
              <w:rPr>
                <w:color w:val="FF0000"/>
              </w:rPr>
              <w:t>11</w:t>
            </w:r>
          </w:p>
        </w:tc>
      </w:tr>
      <w:tr w:rsidR="004355E7" w14:paraId="3FE06A90" w14:textId="77777777" w:rsidTr="004355E7">
        <w:trPr>
          <w:trHeight w:hRule="exact" w:val="907"/>
        </w:trPr>
        <w:tc>
          <w:tcPr>
            <w:tcW w:w="2054" w:type="dxa"/>
            <w:shd w:val="clear" w:color="auto" w:fill="E2E2E2" w:themeFill="background2" w:themeFillTint="33"/>
          </w:tcPr>
          <w:p w14:paraId="32190BBB" w14:textId="77777777" w:rsidR="004355E7" w:rsidRDefault="004355E7" w:rsidP="004355E7"/>
        </w:tc>
        <w:tc>
          <w:tcPr>
            <w:tcW w:w="2055" w:type="dxa"/>
            <w:shd w:val="clear" w:color="auto" w:fill="E2E2E2" w:themeFill="background2" w:themeFillTint="33"/>
          </w:tcPr>
          <w:p w14:paraId="05E3C035" w14:textId="77777777" w:rsidR="004355E7" w:rsidRDefault="004355E7" w:rsidP="004355E7"/>
        </w:tc>
        <w:tc>
          <w:tcPr>
            <w:tcW w:w="2055" w:type="dxa"/>
            <w:shd w:val="clear" w:color="auto" w:fill="E2E2E2" w:themeFill="background2" w:themeFillTint="33"/>
          </w:tcPr>
          <w:p w14:paraId="0D51585F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04B7E0F3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1D3D72BE" w14:textId="0CBA337E" w:rsidR="004355E7" w:rsidRPr="004355E7" w:rsidRDefault="004355E7" w:rsidP="004355E7">
            <w:pPr>
              <w:rPr>
                <w:b/>
                <w:bCs/>
                <w:color w:val="0070C0"/>
              </w:rPr>
            </w:pPr>
            <w:r w:rsidRPr="004355E7">
              <w:rPr>
                <w:b/>
                <w:bCs/>
                <w:color w:val="0070C0"/>
              </w:rPr>
              <w:t xml:space="preserve">Final Webpage </w:t>
            </w:r>
            <w:r w:rsidR="00A3212E">
              <w:rPr>
                <w:b/>
                <w:bCs/>
                <w:color w:val="0070C0"/>
              </w:rPr>
              <w:t>d</w:t>
            </w:r>
            <w:r w:rsidRPr="004355E7">
              <w:rPr>
                <w:b/>
                <w:bCs/>
                <w:color w:val="0070C0"/>
              </w:rPr>
              <w:t>ue</w:t>
            </w:r>
            <w:r w:rsidR="00A3212E">
              <w:rPr>
                <w:b/>
                <w:bCs/>
                <w:color w:val="0070C0"/>
              </w:rPr>
              <w:t xml:space="preserve"> BEFORE lab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14:paraId="596799CB" w14:textId="77777777" w:rsidR="004355E7" w:rsidRDefault="004355E7" w:rsidP="004355E7"/>
        </w:tc>
        <w:tc>
          <w:tcPr>
            <w:tcW w:w="2055" w:type="dxa"/>
            <w:shd w:val="clear" w:color="auto" w:fill="F2F2F2" w:themeFill="background1" w:themeFillShade="F2"/>
          </w:tcPr>
          <w:p w14:paraId="7683F87A" w14:textId="77777777" w:rsidR="004355E7" w:rsidRDefault="004355E7" w:rsidP="004355E7"/>
        </w:tc>
      </w:tr>
    </w:tbl>
    <w:p w14:paraId="166B7761" w14:textId="77777777" w:rsidR="009D6A97" w:rsidRDefault="009D6A97">
      <w:pPr>
        <w:sectPr w:rsidR="009D6A9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F64F519" w14:textId="2889F7D7" w:rsidR="002F6E35" w:rsidRDefault="009D6A97" w:rsidP="009D6A97">
      <w:pPr>
        <w:jc w:val="center"/>
        <w:rPr>
          <w:rFonts w:ascii="Arial" w:hAnsi="Arial" w:cs="Arial"/>
          <w:sz w:val="20"/>
          <w:szCs w:val="20"/>
        </w:rPr>
      </w:pPr>
      <w:r w:rsidRPr="009D6A97">
        <w:rPr>
          <w:rFonts w:ascii="Arial" w:hAnsi="Arial" w:cs="Arial"/>
          <w:b/>
          <w:bCs/>
          <w:sz w:val="24"/>
          <w:szCs w:val="24"/>
        </w:rPr>
        <w:lastRenderedPageBreak/>
        <w:t>Website Assignment Requirements</w:t>
      </w:r>
    </w:p>
    <w:p w14:paraId="4FF5B125" w14:textId="1F99C191" w:rsidR="009D6A97" w:rsidRDefault="009D6A97" w:rsidP="009D6A97">
      <w:pPr>
        <w:rPr>
          <w:rFonts w:ascii="Arial" w:hAnsi="Arial" w:cs="Arial"/>
          <w:sz w:val="20"/>
          <w:szCs w:val="20"/>
        </w:rPr>
      </w:pPr>
    </w:p>
    <w:p w14:paraId="68A3AB72" w14:textId="3D442AC2" w:rsidR="009D6A97" w:rsidRPr="00484872" w:rsidRDefault="00A3212E" w:rsidP="00484872">
      <w:pPr>
        <w:rPr>
          <w:rFonts w:ascii="Arial" w:hAnsi="Arial" w:cs="Arial"/>
          <w:sz w:val="20"/>
          <w:szCs w:val="20"/>
        </w:rPr>
      </w:pPr>
      <w:r w:rsidRPr="00484872">
        <w:rPr>
          <w:rFonts w:ascii="Arial" w:hAnsi="Arial" w:cs="Arial"/>
          <w:sz w:val="20"/>
          <w:szCs w:val="20"/>
        </w:rPr>
        <w:t>Website</w:t>
      </w:r>
      <w:r w:rsidR="00484872">
        <w:rPr>
          <w:rFonts w:ascii="Arial" w:hAnsi="Arial" w:cs="Arial"/>
          <w:sz w:val="20"/>
          <w:szCs w:val="20"/>
        </w:rPr>
        <w:t xml:space="preserve"> requirements</w:t>
      </w:r>
      <w:r w:rsidRPr="00484872">
        <w:rPr>
          <w:rFonts w:ascii="Arial" w:hAnsi="Arial" w:cs="Arial"/>
          <w:sz w:val="20"/>
          <w:szCs w:val="20"/>
        </w:rPr>
        <w:t>:</w:t>
      </w:r>
    </w:p>
    <w:p w14:paraId="776B4D6D" w14:textId="77777777" w:rsidR="00185E31" w:rsidRDefault="00284051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least “8 pages”</w:t>
      </w:r>
      <w:r w:rsidR="00185E31">
        <w:rPr>
          <w:rFonts w:ascii="Arial" w:hAnsi="Arial" w:cs="Arial"/>
          <w:sz w:val="20"/>
          <w:szCs w:val="20"/>
        </w:rPr>
        <w:t xml:space="preserve">.  </w:t>
      </w:r>
    </w:p>
    <w:p w14:paraId="36A5C9C2" w14:textId="6A865983" w:rsidR="00284051" w:rsidRDefault="00185E31" w:rsidP="00185E3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 to submitting our design, we need to get Shawn to confirm page count.</w:t>
      </w:r>
    </w:p>
    <w:p w14:paraId="3F24EDCD" w14:textId="57A75619" w:rsidR="00185E31" w:rsidRDefault="00185E31" w:rsidP="00185E3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at least 4 HTML pages</w:t>
      </w:r>
    </w:p>
    <w:p w14:paraId="3AA6A2AF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40660BB" w14:textId="1CB08337" w:rsidR="002060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 group GIT repository &amp; edits done using VS Code</w:t>
      </w:r>
    </w:p>
    <w:p w14:paraId="65E5FF10" w14:textId="77777777" w:rsidR="00D32FA7" w:rsidRDefault="0020602E" w:rsidP="00D32FA7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member must host </w:t>
      </w:r>
      <w:r>
        <w:rPr>
          <w:rFonts w:ascii="Arial" w:hAnsi="Arial" w:cs="Arial"/>
          <w:sz w:val="20"/>
          <w:szCs w:val="20"/>
        </w:rPr>
        <w:t xml:space="preserve">FINAL </w:t>
      </w:r>
      <w:r>
        <w:rPr>
          <w:rFonts w:ascii="Arial" w:hAnsi="Arial" w:cs="Arial"/>
          <w:sz w:val="20"/>
          <w:szCs w:val="20"/>
        </w:rPr>
        <w:t>identical website in their own Git directory</w:t>
      </w:r>
    </w:p>
    <w:p w14:paraId="79365BC4" w14:textId="070D517A" w:rsidR="00D32FA7" w:rsidRDefault="00D32FA7" w:rsidP="00D32FA7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 w:rsidRPr="00D32FA7">
        <w:rPr>
          <w:rFonts w:ascii="Arial" w:hAnsi="Arial" w:cs="Arial"/>
          <w:sz w:val="20"/>
          <w:szCs w:val="20"/>
        </w:rPr>
        <w:t xml:space="preserve">all referenced items </w:t>
      </w:r>
      <w:r>
        <w:rPr>
          <w:rFonts w:ascii="Arial" w:hAnsi="Arial" w:cs="Arial"/>
          <w:sz w:val="20"/>
          <w:szCs w:val="20"/>
        </w:rPr>
        <w:t>must</w:t>
      </w:r>
      <w:r w:rsidRPr="00D32FA7">
        <w:rPr>
          <w:rFonts w:ascii="Arial" w:hAnsi="Arial" w:cs="Arial"/>
          <w:sz w:val="20"/>
          <w:szCs w:val="20"/>
        </w:rPr>
        <w:t xml:space="preserve"> be relative</w:t>
      </w:r>
      <w:r>
        <w:rPr>
          <w:rFonts w:ascii="Arial" w:hAnsi="Arial" w:cs="Arial"/>
          <w:sz w:val="20"/>
          <w:szCs w:val="20"/>
        </w:rPr>
        <w:t xml:space="preserve"> except for absolute URLs</w:t>
      </w:r>
    </w:p>
    <w:p w14:paraId="24FB5C5C" w14:textId="46110BB1" w:rsidR="008A6242" w:rsidRPr="00D32FA7" w:rsidRDefault="008A6242" w:rsidP="008A6242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absolute URLs should be used only as necessary</w:t>
      </w:r>
    </w:p>
    <w:p w14:paraId="31E3D778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7EF8FF8" w14:textId="25BBD4EA" w:rsidR="00A3212E" w:rsidRDefault="00A321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spelling or grammar mistakes</w:t>
      </w:r>
    </w:p>
    <w:p w14:paraId="54373C5D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B691103" w14:textId="0CCDF4DB" w:rsidR="00A321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responsive design: pages sized properly for</w:t>
      </w:r>
    </w:p>
    <w:p w14:paraId="531508ED" w14:textId="04347F15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phone</w:t>
      </w:r>
    </w:p>
    <w:p w14:paraId="6CFC0A6A" w14:textId="0E2C5F1D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computer</w:t>
      </w:r>
    </w:p>
    <w:p w14:paraId="1C1D21BC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A4E85EF" w14:textId="6613AE93" w:rsidR="0020602E" w:rsidRDefault="0020602E" w:rsidP="00A321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</w:t>
      </w:r>
      <w:r w:rsidR="0048487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organized and intuitively named:</w:t>
      </w:r>
    </w:p>
    <w:p w14:paraId="4855F1BC" w14:textId="6599D773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Images in images directory</w:t>
      </w:r>
    </w:p>
    <w:p w14:paraId="59EB382F" w14:textId="4B81DFBA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in JS directory</w:t>
      </w:r>
    </w:p>
    <w:p w14:paraId="5070BFB5" w14:textId="6DEFCE17" w:rsidR="00D32FA7" w:rsidRDefault="00D32FA7" w:rsidP="00D32FA7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least one page of website must refer to JS</w:t>
      </w:r>
    </w:p>
    <w:p w14:paraId="23C2342E" w14:textId="6C690C58" w:rsidR="00D32FA7" w:rsidRDefault="00D32FA7" w:rsidP="00D32FA7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file to contain functions</w:t>
      </w:r>
    </w:p>
    <w:p w14:paraId="150B85E1" w14:textId="3DEC231D" w:rsidR="00D32FA7" w:rsidRDefault="00D32FA7" w:rsidP="00D32FA7">
      <w:pPr>
        <w:pStyle w:val="ListParagraph"/>
        <w:numPr>
          <w:ilvl w:val="4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 within HTML solely to call functions in JS file</w:t>
      </w:r>
    </w:p>
    <w:p w14:paraId="28B58147" w14:textId="22740206" w:rsidR="0020602E" w:rsidRDefault="0020602E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 in CSS directory</w:t>
      </w:r>
    </w:p>
    <w:p w14:paraId="577E61D1" w14:textId="4A89F839" w:rsidR="00866C3B" w:rsidRDefault="00866C3B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one master document can be used</w:t>
      </w:r>
    </w:p>
    <w:p w14:paraId="2A0474C1" w14:textId="40BB4399" w:rsidR="00941FEC" w:rsidRDefault="00941FEC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referenced using CDN</w:t>
      </w:r>
    </w:p>
    <w:p w14:paraId="6B1D1C52" w14:textId="2CCAFA16" w:rsidR="001D77D4" w:rsidRDefault="001D77D4" w:rsidP="00866C3B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must write at least 50% of the CSS code.  Remaining code can be inspired by more than one source (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 xml:space="preserve"> can’t come solely from w3schools)</w:t>
      </w:r>
    </w:p>
    <w:p w14:paraId="5FA7F3F4" w14:textId="060098E0" w:rsidR="0020602E" w:rsidRDefault="00CB3F63" w:rsidP="0020602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URLs/</w:t>
      </w:r>
      <w:r w:rsidR="0020602E">
        <w:rPr>
          <w:rFonts w:ascii="Arial" w:hAnsi="Arial" w:cs="Arial"/>
          <w:sz w:val="20"/>
          <w:szCs w:val="20"/>
        </w:rPr>
        <w:t>CDN relatively referenced</w:t>
      </w:r>
    </w:p>
    <w:p w14:paraId="3E987B3F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76F526B" w14:textId="27663BBF" w:rsidR="0020602E" w:rsidRDefault="002D35D9" w:rsidP="0020602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Equal distribution of group work outlined in</w:t>
      </w:r>
      <w:r w:rsidR="00866C3B">
        <w:rPr>
          <w:rFonts w:ascii="Arial" w:hAnsi="Arial" w:cs="Arial"/>
          <w:sz w:val="20"/>
          <w:szCs w:val="20"/>
        </w:rPr>
        <w:t>:</w:t>
      </w:r>
    </w:p>
    <w:p w14:paraId="43AEBAEA" w14:textId="352F932A" w:rsidR="00866C3B" w:rsidRDefault="00866C3B" w:rsidP="00866C3B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comments in index.html, or</w:t>
      </w:r>
    </w:p>
    <w:p w14:paraId="1385AAE9" w14:textId="10A6D722" w:rsidR="00866C3B" w:rsidRDefault="00866C3B" w:rsidP="00866C3B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readme.md</w:t>
      </w:r>
    </w:p>
    <w:p w14:paraId="3F2401FA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55DF308" w14:textId="7ABCFC32" w:rsidR="00267B3C" w:rsidRDefault="00714090" w:rsidP="00714090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HTML, JS, CSS code files must</w:t>
      </w:r>
      <w:r w:rsidR="00267B3C">
        <w:rPr>
          <w:rFonts w:ascii="Arial" w:hAnsi="Arial" w:cs="Arial"/>
          <w:sz w:val="20"/>
          <w:szCs w:val="20"/>
        </w:rPr>
        <w:t>:</w:t>
      </w:r>
    </w:p>
    <w:p w14:paraId="7359DC56" w14:textId="03F0B3C8" w:rsidR="002D35D9" w:rsidRDefault="002D35D9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error-free and have no warnings</w:t>
      </w:r>
    </w:p>
    <w:p w14:paraId="738D2B32" w14:textId="0C31F392" w:rsidR="00267B3C" w:rsidRDefault="00267B3C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 group-approved coding standard</w:t>
      </w:r>
    </w:p>
    <w:p w14:paraId="0E5D3A1B" w14:textId="504148A8" w:rsidR="00714090" w:rsidRDefault="00267B3C" w:rsidP="00267B3C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comments that</w:t>
      </w:r>
      <w:r w:rsidR="00714090">
        <w:rPr>
          <w:rFonts w:ascii="Arial" w:hAnsi="Arial" w:cs="Arial"/>
          <w:sz w:val="20"/>
          <w:szCs w:val="20"/>
        </w:rPr>
        <w:t>:</w:t>
      </w:r>
    </w:p>
    <w:p w14:paraId="12613C06" w14:textId="03876DAE" w:rsidR="00714090" w:rsidRDefault="00267B3C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what the code does</w:t>
      </w:r>
    </w:p>
    <w:p w14:paraId="7E6F57D9" w14:textId="0D40A266" w:rsidR="00714090" w:rsidRDefault="00714090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inspiration source</w:t>
      </w:r>
    </w:p>
    <w:p w14:paraId="03A2E286" w14:textId="1B9CA4FB" w:rsidR="00267B3C" w:rsidRDefault="00267B3C" w:rsidP="00267B3C">
      <w:pPr>
        <w:pStyle w:val="ListParagraph"/>
        <w:numPr>
          <w:ilvl w:val="3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who did the code</w:t>
      </w:r>
    </w:p>
    <w:p w14:paraId="581EA2CB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67B36F5" w14:textId="248C790C" w:rsidR="008A6242" w:rsidRDefault="008A6242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 requirements:</w:t>
      </w:r>
    </w:p>
    <w:p w14:paraId="3C0C8D0A" w14:textId="16FA5973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contain unused selectors</w:t>
      </w:r>
    </w:p>
    <w:p w14:paraId="1D464395" w14:textId="77777777" w:rsidR="008A6242" w:rsidRPr="008A6242" w:rsidRDefault="008A6242" w:rsidP="008A6242">
      <w:pPr>
        <w:rPr>
          <w:rFonts w:ascii="Arial" w:hAnsi="Arial" w:cs="Arial"/>
          <w:sz w:val="20"/>
          <w:szCs w:val="20"/>
        </w:rPr>
      </w:pPr>
    </w:p>
    <w:p w14:paraId="2D1152B2" w14:textId="3A738D38" w:rsidR="008A6242" w:rsidRDefault="008A6242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 requirements:</w:t>
      </w:r>
    </w:p>
    <w:p w14:paraId="7DFD7E39" w14:textId="65774F8B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have duplicate IDs</w:t>
      </w:r>
    </w:p>
    <w:p w14:paraId="2D3363A9" w14:textId="12790FCF" w:rsidR="008A6242" w:rsidRDefault="008A6242" w:rsidP="008A6242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not have STYLE tag or parameters</w:t>
      </w:r>
    </w:p>
    <w:p w14:paraId="5358BD30" w14:textId="32316C37" w:rsidR="00267B3C" w:rsidRDefault="00267B3C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innovations not taught in class</w:t>
      </w:r>
    </w:p>
    <w:p w14:paraId="149AAE51" w14:textId="77777777" w:rsidR="002D35D9" w:rsidRDefault="002D35D9" w:rsidP="002D35D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BD356F6" w14:textId="2A58329E" w:rsidR="00267B3C" w:rsidRDefault="00267B3C" w:rsidP="00267B3C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Maximize UX (User </w:t>
      </w:r>
      <w:proofErr w:type="spellStart"/>
      <w:r>
        <w:rPr>
          <w:rFonts w:ascii="Arial" w:hAnsi="Arial" w:cs="Arial"/>
          <w:sz w:val="20"/>
          <w:szCs w:val="20"/>
        </w:rPr>
        <w:t>eXperience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284051">
        <w:rPr>
          <w:rFonts w:ascii="Arial" w:hAnsi="Arial" w:cs="Arial"/>
          <w:sz w:val="20"/>
          <w:szCs w:val="20"/>
        </w:rPr>
        <w:t xml:space="preserve"> that answers a user’s questions</w:t>
      </w:r>
    </w:p>
    <w:p w14:paraId="0EE7BB06" w14:textId="13F54130" w:rsidR="00284051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Why </w:t>
      </w:r>
      <w:proofErr w:type="gramStart"/>
      <w:r>
        <w:rPr>
          <w:rFonts w:ascii="Arial" w:hAnsi="Arial" w:cs="Arial"/>
          <w:sz w:val="20"/>
          <w:szCs w:val="20"/>
        </w:rPr>
        <w:t>use</w:t>
      </w:r>
      <w:proofErr w:type="gramEnd"/>
      <w:r>
        <w:rPr>
          <w:rFonts w:ascii="Arial" w:hAnsi="Arial" w:cs="Arial"/>
          <w:sz w:val="20"/>
          <w:szCs w:val="20"/>
        </w:rPr>
        <w:t xml:space="preserve"> our services?</w:t>
      </w:r>
    </w:p>
    <w:p w14:paraId="42D28EFD" w14:textId="66A367B0" w:rsidR="00284051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users will gain from hiring us?</w:t>
      </w:r>
    </w:p>
    <w:p w14:paraId="25CDC419" w14:textId="71AB84FC" w:rsidR="00B4055B" w:rsidRDefault="00284051" w:rsidP="00284051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will users interact with our website?</w:t>
      </w:r>
    </w:p>
    <w:p w14:paraId="5C19A8C3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ED037B" w14:textId="168CC9E9" w:rsidR="00284051" w:rsidRDefault="00B4055B" w:rsidP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Various options for our overall design:</w:t>
      </w:r>
    </w:p>
    <w:p w14:paraId="322AA7FE" w14:textId="3429561C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3495" wp14:editId="52EE2C73">
                <wp:simplePos x="0" y="0"/>
                <wp:positionH relativeFrom="column">
                  <wp:posOffset>171450</wp:posOffset>
                </wp:positionH>
                <wp:positionV relativeFrom="paragraph">
                  <wp:posOffset>133350</wp:posOffset>
                </wp:positionV>
                <wp:extent cx="1476375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0549E" w14:textId="006F809D" w:rsidR="00B4055B" w:rsidRPr="00B4055B" w:rsidRDefault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GABBY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93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5pt;margin-top:10.5pt;width:116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" filled="f" stroked="f" strokeweight=".5pt">
                <v:textbox>
                  <w:txbxContent>
                    <w:p w14:paraId="10B0549E" w14:textId="006F809D" w:rsidR="00B4055B" w:rsidRPr="00B4055B" w:rsidRDefault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GABBY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600062" wp14:editId="55AE7089">
            <wp:extent cx="5505450" cy="6334125"/>
            <wp:effectExtent l="19050" t="19050" r="19050" b="285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334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F11E8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7F65245" w14:textId="6B2BD90B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271C3" wp14:editId="0642F5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6375" cy="428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9731" w14:textId="42C810FA" w:rsidR="00B4055B" w:rsidRPr="00B4055B" w:rsidRDefault="00B4055B" w:rsidP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71C3" id="Text Box 5" o:spid="_x0000_s1027" type="#_x0000_t202" style="position:absolute;margin-left:0;margin-top:0;width:116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" filled="f" stroked="f" strokeweight=".5pt">
                <v:textbox>
                  <w:txbxContent>
                    <w:p w14:paraId="443A9731" w14:textId="42C810FA" w:rsidR="00B4055B" w:rsidRPr="00B4055B" w:rsidRDefault="00B4055B" w:rsidP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MARCO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D79BC9" wp14:editId="53D55FCF">
            <wp:extent cx="6858000" cy="3801110"/>
            <wp:effectExtent l="19050" t="19050" r="19050" b="279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1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A6B3B" w14:textId="64F1BF9F" w:rsidR="00B4055B" w:rsidRDefault="00B4055B" w:rsidP="00B4055B">
      <w:pPr>
        <w:rPr>
          <w:rFonts w:ascii="Arial" w:hAnsi="Arial" w:cs="Arial"/>
          <w:sz w:val="20"/>
          <w:szCs w:val="20"/>
        </w:rPr>
      </w:pPr>
    </w:p>
    <w:p w14:paraId="29511074" w14:textId="5CE7ED4C" w:rsidR="00B4055B" w:rsidRDefault="00B4055B" w:rsidP="00B4055B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7777E" wp14:editId="0FFFF26B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1476375" cy="4286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97A51" w14:textId="7C25782E" w:rsidR="00B4055B" w:rsidRPr="00B4055B" w:rsidRDefault="00B4055B" w:rsidP="00B405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STEPHEN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777E" id="Text Box 6" o:spid="_x0000_s1028" type="#_x0000_t202" style="position:absolute;margin-left:0;margin-top:.25pt;width:116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" filled="f" stroked="f" strokeweight=".5pt">
                <v:textbox>
                  <w:txbxContent>
                    <w:p w14:paraId="3BC97A51" w14:textId="7C25782E" w:rsidR="00B4055B" w:rsidRPr="00B4055B" w:rsidRDefault="00B4055B" w:rsidP="00B405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STEPHEN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2F23B0" wp14:editId="2530975D">
            <wp:extent cx="6858000" cy="4410075"/>
            <wp:effectExtent l="19050" t="19050" r="19050" b="285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B20D4" w14:textId="77777777" w:rsidR="00B4055B" w:rsidRDefault="00B405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869FD8" w14:textId="77777777" w:rsidR="00B4055B" w:rsidRPr="00B4055B" w:rsidRDefault="00B4055B" w:rsidP="00B4055B">
      <w:pPr>
        <w:rPr>
          <w:rFonts w:ascii="Arial" w:hAnsi="Arial" w:cs="Arial"/>
          <w:sz w:val="20"/>
          <w:szCs w:val="20"/>
        </w:rPr>
      </w:pPr>
    </w:p>
    <w:sectPr w:rsidR="00B4055B" w:rsidRPr="00B4055B" w:rsidSect="009D6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212F" w14:textId="77777777" w:rsidR="00C279D6" w:rsidRDefault="00C279D6">
      <w:pPr>
        <w:spacing w:before="0" w:after="0"/>
      </w:pPr>
      <w:r>
        <w:separator/>
      </w:r>
    </w:p>
  </w:endnote>
  <w:endnote w:type="continuationSeparator" w:id="0">
    <w:p w14:paraId="3DF1C4ED" w14:textId="77777777" w:rsidR="00C279D6" w:rsidRDefault="00C279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5AE6" w14:textId="77777777" w:rsidR="00C279D6" w:rsidRDefault="00C279D6">
      <w:pPr>
        <w:spacing w:before="0" w:after="0"/>
      </w:pPr>
      <w:r>
        <w:separator/>
      </w:r>
    </w:p>
  </w:footnote>
  <w:footnote w:type="continuationSeparator" w:id="0">
    <w:p w14:paraId="68046EE9" w14:textId="77777777" w:rsidR="00C279D6" w:rsidRDefault="00C279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552BA2"/>
    <w:multiLevelType w:val="hybridMultilevel"/>
    <w:tmpl w:val="1C84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021"/>
    <w:docVar w:name="MonthStart" w:val="11/1/2021"/>
    <w:docVar w:name="ShowDynamicGuides" w:val="1"/>
    <w:docVar w:name="ShowMarginGuides" w:val="0"/>
    <w:docVar w:name="ShowOutlines" w:val="0"/>
    <w:docVar w:name="ShowStaticGuides" w:val="0"/>
  </w:docVars>
  <w:rsids>
    <w:rsidRoot w:val="004355E7"/>
    <w:rsid w:val="000154B6"/>
    <w:rsid w:val="00056814"/>
    <w:rsid w:val="0006779F"/>
    <w:rsid w:val="000A20FE"/>
    <w:rsid w:val="0011772B"/>
    <w:rsid w:val="001445CC"/>
    <w:rsid w:val="00185E31"/>
    <w:rsid w:val="001A3A8D"/>
    <w:rsid w:val="001C5DC3"/>
    <w:rsid w:val="001D77D4"/>
    <w:rsid w:val="0020602E"/>
    <w:rsid w:val="00267B3C"/>
    <w:rsid w:val="0027720C"/>
    <w:rsid w:val="00284051"/>
    <w:rsid w:val="002D35D9"/>
    <w:rsid w:val="002D689D"/>
    <w:rsid w:val="002F6E35"/>
    <w:rsid w:val="003628E2"/>
    <w:rsid w:val="003D7DDA"/>
    <w:rsid w:val="00406C2A"/>
    <w:rsid w:val="00420111"/>
    <w:rsid w:val="004355E7"/>
    <w:rsid w:val="00454FED"/>
    <w:rsid w:val="00484872"/>
    <w:rsid w:val="004C5B17"/>
    <w:rsid w:val="005562FE"/>
    <w:rsid w:val="00557989"/>
    <w:rsid w:val="005744D1"/>
    <w:rsid w:val="00714090"/>
    <w:rsid w:val="007564A4"/>
    <w:rsid w:val="007777B1"/>
    <w:rsid w:val="007A49F2"/>
    <w:rsid w:val="00866C3B"/>
    <w:rsid w:val="00874C9A"/>
    <w:rsid w:val="008A6242"/>
    <w:rsid w:val="008F7739"/>
    <w:rsid w:val="009035F5"/>
    <w:rsid w:val="00941FEC"/>
    <w:rsid w:val="00944085"/>
    <w:rsid w:val="00946A27"/>
    <w:rsid w:val="009A0FFF"/>
    <w:rsid w:val="009D6A97"/>
    <w:rsid w:val="00A12213"/>
    <w:rsid w:val="00A3212E"/>
    <w:rsid w:val="00A4654E"/>
    <w:rsid w:val="00A73BBF"/>
    <w:rsid w:val="00AB29FA"/>
    <w:rsid w:val="00B4055B"/>
    <w:rsid w:val="00B70858"/>
    <w:rsid w:val="00B8151A"/>
    <w:rsid w:val="00C11D39"/>
    <w:rsid w:val="00C279D6"/>
    <w:rsid w:val="00C71D73"/>
    <w:rsid w:val="00C7735D"/>
    <w:rsid w:val="00CB1C1C"/>
    <w:rsid w:val="00CB3F63"/>
    <w:rsid w:val="00D17693"/>
    <w:rsid w:val="00D32FA7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A5D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3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03E0A10A-E6DB-453A-910B-C60E4DB1608C%7d\%7bDCAD1C4B-0D47-490C-AC83-A068F5CA115F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16FB33783A4F1FA073F554D611D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BF5A7-3D9F-4239-A7B6-513AE3D60EE0}"/>
      </w:docPartPr>
      <w:docPartBody>
        <w:p w:rsidR="00000000" w:rsidRDefault="00AA6E9C">
          <w:pPr>
            <w:pStyle w:val="DA16FB33783A4F1FA073F554D611DC13"/>
          </w:pPr>
          <w:r>
            <w:t>Sunday</w:t>
          </w:r>
        </w:p>
      </w:docPartBody>
    </w:docPart>
    <w:docPart>
      <w:docPartPr>
        <w:name w:val="D35514D98D6C4341BD50D2A61416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498CE-B885-42C8-947E-7295F55AF30B}"/>
      </w:docPartPr>
      <w:docPartBody>
        <w:p w:rsidR="00000000" w:rsidRDefault="00AA6E9C">
          <w:pPr>
            <w:pStyle w:val="D35514D98D6C4341BD50D2A614166A08"/>
          </w:pPr>
          <w:r>
            <w:t>Monday</w:t>
          </w:r>
        </w:p>
      </w:docPartBody>
    </w:docPart>
    <w:docPart>
      <w:docPartPr>
        <w:name w:val="4D96A46B99A3446BAC49C329BFB5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AA04C-8479-4945-8CE9-6C44B0CB23F6}"/>
      </w:docPartPr>
      <w:docPartBody>
        <w:p w:rsidR="00000000" w:rsidRDefault="00AA6E9C">
          <w:pPr>
            <w:pStyle w:val="4D96A46B99A3446BAC49C329BFB5EA78"/>
          </w:pPr>
          <w:r>
            <w:t>Tuesday</w:t>
          </w:r>
        </w:p>
      </w:docPartBody>
    </w:docPart>
    <w:docPart>
      <w:docPartPr>
        <w:name w:val="9F2DF5B507A04D8D97CEDF7A72FB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803C-0286-4349-A8F0-8135B5DE0815}"/>
      </w:docPartPr>
      <w:docPartBody>
        <w:p w:rsidR="00000000" w:rsidRDefault="00AA6E9C">
          <w:pPr>
            <w:pStyle w:val="9F2DF5B507A04D8D97CEDF7A72FB432F"/>
          </w:pPr>
          <w:r>
            <w:t>Wednesday</w:t>
          </w:r>
        </w:p>
      </w:docPartBody>
    </w:docPart>
    <w:docPart>
      <w:docPartPr>
        <w:name w:val="0A72E539B52A4C699EC596173089E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B9F8-049D-462D-8ACA-AE4EA0EBDB72}"/>
      </w:docPartPr>
      <w:docPartBody>
        <w:p w:rsidR="00000000" w:rsidRDefault="00AA6E9C">
          <w:pPr>
            <w:pStyle w:val="0A72E539B52A4C699EC596173089E370"/>
          </w:pPr>
          <w:r>
            <w:t>Thursday</w:t>
          </w:r>
        </w:p>
      </w:docPartBody>
    </w:docPart>
    <w:docPart>
      <w:docPartPr>
        <w:name w:val="313D5A58E5D2442D9013CEC2B461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5B9A-B145-4BD8-A370-4D084D51B272}"/>
      </w:docPartPr>
      <w:docPartBody>
        <w:p w:rsidR="00000000" w:rsidRDefault="00AA6E9C">
          <w:pPr>
            <w:pStyle w:val="313D5A58E5D2442D9013CEC2B461C193"/>
          </w:pPr>
          <w:r>
            <w:t>Friday</w:t>
          </w:r>
        </w:p>
      </w:docPartBody>
    </w:docPart>
    <w:docPart>
      <w:docPartPr>
        <w:name w:val="92A553BE0E264F60B16DF31BEE97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298D-E699-4663-A06E-61E93E6F223A}"/>
      </w:docPartPr>
      <w:docPartBody>
        <w:p w:rsidR="00000000" w:rsidRDefault="00AA6E9C">
          <w:pPr>
            <w:pStyle w:val="92A553BE0E264F60B16DF31BEE97438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C"/>
    <w:rsid w:val="00A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6FB33783A4F1FA073F554D611DC13">
    <w:name w:val="DA16FB33783A4F1FA073F554D611DC13"/>
  </w:style>
  <w:style w:type="paragraph" w:customStyle="1" w:styleId="D35514D98D6C4341BD50D2A614166A08">
    <w:name w:val="D35514D98D6C4341BD50D2A614166A08"/>
  </w:style>
  <w:style w:type="paragraph" w:customStyle="1" w:styleId="4D96A46B99A3446BAC49C329BFB5EA78">
    <w:name w:val="4D96A46B99A3446BAC49C329BFB5EA78"/>
  </w:style>
  <w:style w:type="paragraph" w:customStyle="1" w:styleId="9F2DF5B507A04D8D97CEDF7A72FB432F">
    <w:name w:val="9F2DF5B507A04D8D97CEDF7A72FB432F"/>
  </w:style>
  <w:style w:type="paragraph" w:customStyle="1" w:styleId="0A72E539B52A4C699EC596173089E370">
    <w:name w:val="0A72E539B52A4C699EC596173089E370"/>
  </w:style>
  <w:style w:type="paragraph" w:customStyle="1" w:styleId="313D5A58E5D2442D9013CEC2B461C193">
    <w:name w:val="313D5A58E5D2442D9013CEC2B461C193"/>
  </w:style>
  <w:style w:type="paragraph" w:customStyle="1" w:styleId="92A553BE0E264F60B16DF31BEE97438F">
    <w:name w:val="92A553BE0E264F60B16DF31BEE97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{DCAD1C4B-0D47-490C-AC83-A068F5CA115F}tf16382936_win32.dotm</Template>
  <TotalTime>0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2021-11-10T14:46:00Z</dcterms:created>
  <dcterms:modified xsi:type="dcterms:W3CDTF">2021-11-10T16:27:00Z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